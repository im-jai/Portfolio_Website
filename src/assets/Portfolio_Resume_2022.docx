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64225F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9526F17" w14:textId="2B943338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A7C98A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F9FE17" w14:textId="6D8D636B" w:rsidR="001B2ABD" w:rsidRPr="00672B8F" w:rsidRDefault="00672B8F" w:rsidP="001B2ABD">
            <w:pPr>
              <w:pStyle w:val="Title"/>
              <w:rPr>
                <w:sz w:val="48"/>
                <w:szCs w:val="48"/>
              </w:rPr>
            </w:pPr>
            <w:r w:rsidRPr="00672B8F">
              <w:rPr>
                <w:sz w:val="48"/>
                <w:szCs w:val="48"/>
              </w:rPr>
              <w:t>Jayaveerapandiyan d</w:t>
            </w:r>
          </w:p>
          <w:p w14:paraId="199578A6" w14:textId="1A990594" w:rsidR="001B2ABD" w:rsidRDefault="00672B8F" w:rsidP="001B2ABD">
            <w:pPr>
              <w:pStyle w:val="Subtitle"/>
            </w:pPr>
            <w:r w:rsidRPr="00C76D43">
              <w:rPr>
                <w:spacing w:val="2"/>
                <w:w w:val="76"/>
              </w:rPr>
              <w:t>Software Enginee</w:t>
            </w:r>
            <w:r w:rsidRPr="00C76D43">
              <w:rPr>
                <w:spacing w:val="9"/>
                <w:w w:val="76"/>
              </w:rPr>
              <w:t>r</w:t>
            </w:r>
          </w:p>
        </w:tc>
      </w:tr>
      <w:tr w:rsidR="00672B8F" w:rsidRPr="00672B8F" w14:paraId="328475A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165C10284894FE69CAED573DC374C6C"/>
              </w:placeholder>
              <w:temporary/>
              <w:showingPlcHdr/>
              <w15:appearance w15:val="hidden"/>
            </w:sdtPr>
            <w:sdtEndPr/>
            <w:sdtContent>
              <w:p w14:paraId="02B6336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3F5FD34" w14:textId="1E8D8556" w:rsidR="00036450" w:rsidRDefault="00672B8F" w:rsidP="009260CD">
            <w:r w:rsidRPr="00672B8F">
              <w:t>Organized and dependable candidate successful at managing multiple priorities with a positive attitude. Willingness to take on added responsibilities to meet team goals.</w:t>
            </w:r>
          </w:p>
          <w:p w14:paraId="0EFF72C2" w14:textId="77777777" w:rsidR="00036450" w:rsidRDefault="00036450" w:rsidP="00036450"/>
          <w:sdt>
            <w:sdtPr>
              <w:id w:val="-1954003311"/>
              <w:placeholder>
                <w:docPart w:val="FD121004791B493D8B2D3896D37D5BAD"/>
              </w:placeholder>
              <w:temporary/>
              <w:showingPlcHdr/>
              <w15:appearance w15:val="hidden"/>
            </w:sdtPr>
            <w:sdtEndPr/>
            <w:sdtContent>
              <w:p w14:paraId="78E23F2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5B7DCD7A6FB429C886F67884CD18A06"/>
              </w:placeholder>
              <w:temporary/>
              <w:showingPlcHdr/>
              <w15:appearance w15:val="hidden"/>
            </w:sdtPr>
            <w:sdtEndPr/>
            <w:sdtContent>
              <w:p w14:paraId="1A9DFB1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9B54F55" w14:textId="68163438" w:rsidR="004D3011" w:rsidRDefault="00672B8F" w:rsidP="004D3011">
            <w:r>
              <w:t>+91 9976314995</w:t>
            </w:r>
          </w:p>
          <w:p w14:paraId="36DE2EC6" w14:textId="77777777" w:rsidR="00A7305A" w:rsidRDefault="00A7305A" w:rsidP="004D3011"/>
          <w:sdt>
            <w:sdtPr>
              <w:id w:val="-240260293"/>
              <w:placeholder>
                <w:docPart w:val="8280D86C67C34032BDED697964B4D017"/>
              </w:placeholder>
              <w:temporary/>
              <w:showingPlcHdr/>
              <w15:appearance w15:val="hidden"/>
            </w:sdtPr>
            <w:sdtEndPr/>
            <w:sdtContent>
              <w:p w14:paraId="050085CD" w14:textId="77777777" w:rsidR="00A7305A" w:rsidRDefault="00A7305A" w:rsidP="00A7305A">
                <w:r w:rsidRPr="004D3011">
                  <w:t>EMAIL:</w:t>
                </w:r>
              </w:p>
            </w:sdtContent>
          </w:sdt>
          <w:p w14:paraId="0019A9EC" w14:textId="77777777" w:rsidR="00A7305A" w:rsidRPr="00E4381A" w:rsidRDefault="00A7305A" w:rsidP="00A7305A">
            <w:pPr>
              <w:rPr>
                <w:rStyle w:val="Hyperlink"/>
              </w:rPr>
            </w:pPr>
            <w:r>
              <w:rPr>
                <w:rStyle w:val="Hyperlink"/>
              </w:rPr>
              <w:t>Jayaveerapandiyan.d@gmail.com</w:t>
            </w:r>
          </w:p>
          <w:p w14:paraId="7BB14465" w14:textId="77777777" w:rsidR="004D3011" w:rsidRPr="004D3011" w:rsidRDefault="004D3011" w:rsidP="004D3011"/>
          <w:sdt>
            <w:sdtPr>
              <w:id w:val="67859272"/>
              <w:placeholder>
                <w:docPart w:val="8B8BDFB6FB6647E2BEA38A1D2A624ED1"/>
              </w:placeholder>
              <w:temporary/>
              <w:showingPlcHdr/>
              <w15:appearance w15:val="hidden"/>
            </w:sdtPr>
            <w:sdtEndPr/>
            <w:sdtContent>
              <w:p w14:paraId="5A99D2B2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3ABC0DAB" w14:textId="04B52106" w:rsidR="004D3011" w:rsidRDefault="00672B8F" w:rsidP="004D3011">
            <w:r>
              <w:t xml:space="preserve">LinkedIn - </w:t>
            </w:r>
            <w:r w:rsidRPr="00672B8F">
              <w:t>www.linkedin.com/in/jayaveerapandiyan-d</w:t>
            </w:r>
          </w:p>
          <w:sdt>
            <w:sdtPr>
              <w:id w:val="-1444214663"/>
              <w:placeholder>
                <w:docPart w:val="5A489CEE029142ADA2C7EBE6F8903221"/>
              </w:placeholder>
              <w:temporary/>
              <w:showingPlcHdr/>
              <w15:appearance w15:val="hidden"/>
            </w:sdtPr>
            <w:sdtEndPr/>
            <w:sdtContent>
              <w:p w14:paraId="1C80479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0484EDF" w14:textId="64D5BA2B" w:rsidR="004D3011" w:rsidRDefault="008627D6" w:rsidP="004D3011">
            <w:r>
              <w:t xml:space="preserve">Social Media </w:t>
            </w:r>
          </w:p>
          <w:p w14:paraId="710665A6" w14:textId="211849EC" w:rsidR="004D3011" w:rsidRDefault="008627D6" w:rsidP="004D3011">
            <w:r>
              <w:t>Music</w:t>
            </w:r>
          </w:p>
          <w:p w14:paraId="67B3740D" w14:textId="1256BCEC" w:rsidR="004D3011" w:rsidRPr="004D3011" w:rsidRDefault="008627D6" w:rsidP="004D3011">
            <w:r>
              <w:t>Workout</w:t>
            </w:r>
          </w:p>
        </w:tc>
        <w:tc>
          <w:tcPr>
            <w:tcW w:w="720" w:type="dxa"/>
          </w:tcPr>
          <w:p w14:paraId="6A78091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832E0C5A8D44480A16ED15150B4727A"/>
              </w:placeholder>
              <w:temporary/>
              <w:showingPlcHdr/>
              <w15:appearance w15:val="hidden"/>
            </w:sdtPr>
            <w:sdtEndPr/>
            <w:sdtContent>
              <w:p w14:paraId="1A008BB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1FC002F" w14:textId="3B174FBB" w:rsidR="00036450" w:rsidRPr="00036450" w:rsidRDefault="00672B8F" w:rsidP="00B359E4">
            <w:pPr>
              <w:pStyle w:val="Heading4"/>
            </w:pPr>
            <w:r>
              <w:t xml:space="preserve">SSN College of Engineering </w:t>
            </w:r>
          </w:p>
          <w:p w14:paraId="5B9FE0B7" w14:textId="4461C177" w:rsidR="00036450" w:rsidRPr="00B359E4" w:rsidRDefault="00672B8F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2019</w:t>
            </w:r>
          </w:p>
          <w:p w14:paraId="472C16F4" w14:textId="3EBD9B36" w:rsidR="00036450" w:rsidRDefault="00672B8F" w:rsidP="00036450">
            <w:r>
              <w:t xml:space="preserve">BTech - </w:t>
            </w:r>
            <w:r w:rsidRPr="00672B8F">
              <w:t>Information Technology</w:t>
            </w:r>
          </w:p>
          <w:sdt>
            <w:sdtPr>
              <w:id w:val="1001553383"/>
              <w:placeholder>
                <w:docPart w:val="FA586BD3378A43AEAB26FFE7CBF564B1"/>
              </w:placeholder>
              <w:temporary/>
              <w:showingPlcHdr/>
              <w15:appearance w15:val="hidden"/>
            </w:sdtPr>
            <w:sdtEndPr/>
            <w:sdtContent>
              <w:p w14:paraId="01795A5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6C7B56A" w14:textId="77777777" w:rsidR="00672B8F" w:rsidRDefault="00672B8F" w:rsidP="00B359E4">
            <w:pPr>
              <w:pStyle w:val="Heading4"/>
            </w:pPr>
            <w:r>
              <w:t>Zenitus Technologies Pvt Ltd</w:t>
            </w:r>
            <w:r w:rsidR="00036450">
              <w:t xml:space="preserve"> </w:t>
            </w:r>
          </w:p>
          <w:p w14:paraId="278AC0CD" w14:textId="174AFBEB" w:rsidR="00036450" w:rsidRDefault="00672B8F" w:rsidP="00B359E4">
            <w:pPr>
              <w:pStyle w:val="Heading4"/>
            </w:pPr>
            <w:r>
              <w:t>Software Engineer</w:t>
            </w:r>
          </w:p>
          <w:p w14:paraId="2F38A88C" w14:textId="7F77DC1C" w:rsidR="00275C99" w:rsidRPr="00275C99" w:rsidRDefault="00275C99" w:rsidP="00275C99">
            <w:r>
              <w:t xml:space="preserve">Working as a </w:t>
            </w:r>
            <w:r w:rsidR="00D63995">
              <w:t>Front-End</w:t>
            </w:r>
            <w:r>
              <w:t xml:space="preserve"> Developer and Mobile application Developer in Educational Application and web application</w:t>
            </w:r>
            <w:r w:rsidR="00D63995">
              <w:t xml:space="preserve"> using below mentioned skills.</w:t>
            </w:r>
          </w:p>
          <w:p w14:paraId="40DEBD35" w14:textId="4090B5C3" w:rsidR="004D3011" w:rsidRPr="004D3011" w:rsidRDefault="00672B8F" w:rsidP="00672B8F">
            <w:pPr>
              <w:pStyle w:val="Date"/>
            </w:pPr>
            <w:r>
              <w:t>2021</w:t>
            </w:r>
            <w:r w:rsidR="00036450" w:rsidRPr="00036450">
              <w:t>–</w:t>
            </w:r>
            <w:r>
              <w:t>present</w:t>
            </w:r>
          </w:p>
          <w:p w14:paraId="3C0D7C09" w14:textId="77777777" w:rsidR="004D3011" w:rsidRDefault="004D3011" w:rsidP="00036450"/>
          <w:sdt>
            <w:sdtPr>
              <w:id w:val="1669594239"/>
              <w:placeholder>
                <w:docPart w:val="8409BDDC5E224BEA95B18C3ECF9878BE"/>
              </w:placeholder>
              <w:temporary/>
              <w:showingPlcHdr/>
              <w15:appearance w15:val="hidden"/>
            </w:sdtPr>
            <w:sdtEndPr/>
            <w:sdtContent>
              <w:p w14:paraId="6C5C40A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699E00C" w14:textId="680D59AE" w:rsidR="008627D6" w:rsidRDefault="008627D6" w:rsidP="008627D6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WEB DEVELOPMENT </w:t>
            </w:r>
          </w:p>
          <w:p w14:paraId="633669D6" w14:textId="7C944110" w:rsidR="008627D6" w:rsidRDefault="008627D6" w:rsidP="008627D6">
            <w:r>
              <w:t>MOBILE APPLICATION DEVELOPMENT</w:t>
            </w:r>
          </w:p>
          <w:p w14:paraId="5E910E2D" w14:textId="090B4FA2" w:rsidR="008627D6" w:rsidRPr="008627D6" w:rsidRDefault="008627D6" w:rsidP="008627D6">
            <w:r>
              <w:t xml:space="preserve">FLUTTER </w:t>
            </w:r>
          </w:p>
          <w:p w14:paraId="205B2BF9" w14:textId="4834ED79" w:rsidR="008627D6" w:rsidRPr="008627D6" w:rsidRDefault="008627D6" w:rsidP="008627D6">
            <w:pPr>
              <w:pStyle w:val="Heading4"/>
              <w:rPr>
                <w:b w:val="0"/>
                <w:bCs/>
              </w:rPr>
            </w:pPr>
            <w:r w:rsidRPr="008627D6">
              <w:rPr>
                <w:b w:val="0"/>
                <w:bCs/>
              </w:rPr>
              <w:t>HTML CSS JAVASCRIPT</w:t>
            </w:r>
          </w:p>
          <w:p w14:paraId="2C85538C" w14:textId="0AD25895" w:rsidR="008627D6" w:rsidRPr="008627D6" w:rsidRDefault="008627D6" w:rsidP="008627D6">
            <w:pPr>
              <w:rPr>
                <w:bCs/>
              </w:rPr>
            </w:pPr>
            <w:r w:rsidRPr="008627D6">
              <w:rPr>
                <w:bCs/>
              </w:rPr>
              <w:t>REACT JS</w:t>
            </w:r>
          </w:p>
          <w:p w14:paraId="0A06B37D" w14:textId="768BFB0E" w:rsidR="008627D6" w:rsidRPr="008627D6" w:rsidRDefault="008627D6" w:rsidP="008627D6">
            <w:pPr>
              <w:rPr>
                <w:bCs/>
              </w:rPr>
            </w:pPr>
            <w:r w:rsidRPr="008627D6">
              <w:rPr>
                <w:bCs/>
              </w:rPr>
              <w:t xml:space="preserve">MYSQL DATABASE </w:t>
            </w:r>
          </w:p>
          <w:p w14:paraId="732B3E52" w14:textId="0B997FA3" w:rsidR="008627D6" w:rsidRPr="008627D6" w:rsidRDefault="008627D6" w:rsidP="008627D6">
            <w:pPr>
              <w:rPr>
                <w:bCs/>
              </w:rPr>
            </w:pPr>
            <w:r w:rsidRPr="008627D6">
              <w:rPr>
                <w:bCs/>
              </w:rPr>
              <w:t>FIGMA DESIGNING</w:t>
            </w:r>
          </w:p>
          <w:p w14:paraId="1AC25394" w14:textId="77777777" w:rsidR="008627D6" w:rsidRPr="008627D6" w:rsidRDefault="008627D6" w:rsidP="008627D6"/>
          <w:p w14:paraId="2A2A4421" w14:textId="249A5B7D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8627D6" w:rsidRPr="00672B8F" w14:paraId="36F81F4F" w14:textId="77777777" w:rsidTr="001B2ABD">
        <w:tc>
          <w:tcPr>
            <w:tcW w:w="3600" w:type="dxa"/>
          </w:tcPr>
          <w:p w14:paraId="0DC84A69" w14:textId="77777777" w:rsidR="008627D6" w:rsidRDefault="008627D6" w:rsidP="00036450">
            <w:pPr>
              <w:pStyle w:val="Heading3"/>
            </w:pPr>
          </w:p>
        </w:tc>
        <w:tc>
          <w:tcPr>
            <w:tcW w:w="720" w:type="dxa"/>
          </w:tcPr>
          <w:p w14:paraId="57DB5344" w14:textId="77777777" w:rsidR="008627D6" w:rsidRDefault="008627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4164F97" w14:textId="77777777" w:rsidR="008627D6" w:rsidRDefault="008627D6" w:rsidP="00036450">
            <w:pPr>
              <w:pStyle w:val="Heading2"/>
            </w:pPr>
          </w:p>
        </w:tc>
      </w:tr>
    </w:tbl>
    <w:p w14:paraId="1EA1CB47" w14:textId="77777777" w:rsidR="0043117B" w:rsidRDefault="00C76D43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D7BB" w14:textId="77777777" w:rsidR="00C76D43" w:rsidRDefault="00C76D43" w:rsidP="000C45FF">
      <w:r>
        <w:separator/>
      </w:r>
    </w:p>
  </w:endnote>
  <w:endnote w:type="continuationSeparator" w:id="0">
    <w:p w14:paraId="6186114C" w14:textId="77777777" w:rsidR="00C76D43" w:rsidRDefault="00C76D4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2ACF" w14:textId="77777777" w:rsidR="00C76D43" w:rsidRDefault="00C76D43" w:rsidP="000C45FF">
      <w:r>
        <w:separator/>
      </w:r>
    </w:p>
  </w:footnote>
  <w:footnote w:type="continuationSeparator" w:id="0">
    <w:p w14:paraId="3A52357A" w14:textId="77777777" w:rsidR="00C76D43" w:rsidRDefault="00C76D4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5FE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D238BF" wp14:editId="2DD7D28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8F"/>
    <w:rsid w:val="000167DC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D4816"/>
    <w:rsid w:val="001E0391"/>
    <w:rsid w:val="001E1759"/>
    <w:rsid w:val="001F1ECC"/>
    <w:rsid w:val="002400EB"/>
    <w:rsid w:val="00256CF7"/>
    <w:rsid w:val="00275C99"/>
    <w:rsid w:val="00281FD5"/>
    <w:rsid w:val="002B6E41"/>
    <w:rsid w:val="0030481B"/>
    <w:rsid w:val="003156FC"/>
    <w:rsid w:val="003254B5"/>
    <w:rsid w:val="0037121F"/>
    <w:rsid w:val="00387035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2B8F"/>
    <w:rsid w:val="006771D0"/>
    <w:rsid w:val="00715FCB"/>
    <w:rsid w:val="00743101"/>
    <w:rsid w:val="00764C9F"/>
    <w:rsid w:val="007775E1"/>
    <w:rsid w:val="007867A0"/>
    <w:rsid w:val="007927F5"/>
    <w:rsid w:val="00802CA0"/>
    <w:rsid w:val="008627D6"/>
    <w:rsid w:val="009260CD"/>
    <w:rsid w:val="00940A66"/>
    <w:rsid w:val="00952C25"/>
    <w:rsid w:val="00A2118D"/>
    <w:rsid w:val="00A7305A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6D43"/>
    <w:rsid w:val="00C9578B"/>
    <w:rsid w:val="00CB0055"/>
    <w:rsid w:val="00D2522B"/>
    <w:rsid w:val="00D422DE"/>
    <w:rsid w:val="00D5459D"/>
    <w:rsid w:val="00D63995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2AD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nuser015\AppData\Local\Microsoft\Office\16.0\DTS\en-US%7bCA12AA08-D765-45CF-91F9-21C64F413CC9%7d\%7b3E306D85-4BC8-4ECD-A57C-AA2C38018D9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65C10284894FE69CAED573DC374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E1597-1FC1-4230-A345-38558F75A46D}"/>
      </w:docPartPr>
      <w:docPartBody>
        <w:p w:rsidR="00AA00CA" w:rsidRDefault="001835A1">
          <w:pPr>
            <w:pStyle w:val="4165C10284894FE69CAED573DC374C6C"/>
          </w:pPr>
          <w:r w:rsidRPr="00D5459D">
            <w:t>Profile</w:t>
          </w:r>
        </w:p>
      </w:docPartBody>
    </w:docPart>
    <w:docPart>
      <w:docPartPr>
        <w:name w:val="FD121004791B493D8B2D3896D37D5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1E2AE-D5C0-4BAF-912F-45761C955974}"/>
      </w:docPartPr>
      <w:docPartBody>
        <w:p w:rsidR="00AA00CA" w:rsidRDefault="001835A1">
          <w:pPr>
            <w:pStyle w:val="FD121004791B493D8B2D3896D37D5BAD"/>
          </w:pPr>
          <w:r w:rsidRPr="00CB0055">
            <w:t>Contact</w:t>
          </w:r>
        </w:p>
      </w:docPartBody>
    </w:docPart>
    <w:docPart>
      <w:docPartPr>
        <w:name w:val="55B7DCD7A6FB429C886F67884CD18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2F2D-029B-4C42-B7C5-126400967B0A}"/>
      </w:docPartPr>
      <w:docPartBody>
        <w:p w:rsidR="00AA00CA" w:rsidRDefault="001835A1">
          <w:pPr>
            <w:pStyle w:val="55B7DCD7A6FB429C886F67884CD18A06"/>
          </w:pPr>
          <w:r w:rsidRPr="004D3011">
            <w:t>PHONE:</w:t>
          </w:r>
        </w:p>
      </w:docPartBody>
    </w:docPart>
    <w:docPart>
      <w:docPartPr>
        <w:name w:val="8B8BDFB6FB6647E2BEA38A1D2A62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F2315-3F08-49BE-AA2B-391E05828E4C}"/>
      </w:docPartPr>
      <w:docPartBody>
        <w:p w:rsidR="00AA00CA" w:rsidRDefault="001835A1">
          <w:pPr>
            <w:pStyle w:val="8B8BDFB6FB6647E2BEA38A1D2A624ED1"/>
          </w:pPr>
          <w:r w:rsidRPr="004D3011">
            <w:t>WEBSITE:</w:t>
          </w:r>
        </w:p>
      </w:docPartBody>
    </w:docPart>
    <w:docPart>
      <w:docPartPr>
        <w:name w:val="5A489CEE029142ADA2C7EBE6F8903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F2D8-CE61-4140-ABC7-0A006902BDEF}"/>
      </w:docPartPr>
      <w:docPartBody>
        <w:p w:rsidR="00AA00CA" w:rsidRDefault="001835A1">
          <w:pPr>
            <w:pStyle w:val="5A489CEE029142ADA2C7EBE6F8903221"/>
          </w:pPr>
          <w:r w:rsidRPr="00CB0055">
            <w:t>Hobbies</w:t>
          </w:r>
        </w:p>
      </w:docPartBody>
    </w:docPart>
    <w:docPart>
      <w:docPartPr>
        <w:name w:val="7832E0C5A8D44480A16ED15150B47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944E4-95E0-4482-A3C4-81030F80CD34}"/>
      </w:docPartPr>
      <w:docPartBody>
        <w:p w:rsidR="00AA00CA" w:rsidRDefault="001835A1">
          <w:pPr>
            <w:pStyle w:val="7832E0C5A8D44480A16ED15150B4727A"/>
          </w:pPr>
          <w:r w:rsidRPr="00036450">
            <w:t>EDUCATION</w:t>
          </w:r>
        </w:p>
      </w:docPartBody>
    </w:docPart>
    <w:docPart>
      <w:docPartPr>
        <w:name w:val="FA586BD3378A43AEAB26FFE7CBF56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2178F-3E39-45F3-BC9B-B4BE523CAA6D}"/>
      </w:docPartPr>
      <w:docPartBody>
        <w:p w:rsidR="00AA00CA" w:rsidRDefault="001835A1">
          <w:pPr>
            <w:pStyle w:val="FA586BD3378A43AEAB26FFE7CBF564B1"/>
          </w:pPr>
          <w:r w:rsidRPr="00036450">
            <w:t>WORK EXPERIENCE</w:t>
          </w:r>
        </w:p>
      </w:docPartBody>
    </w:docPart>
    <w:docPart>
      <w:docPartPr>
        <w:name w:val="8409BDDC5E224BEA95B18C3ECF987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FC76E-D085-4E4F-90C3-EF4482E4A4F7}"/>
      </w:docPartPr>
      <w:docPartBody>
        <w:p w:rsidR="00AA00CA" w:rsidRDefault="001835A1">
          <w:pPr>
            <w:pStyle w:val="8409BDDC5E224BEA95B18C3ECF9878B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280D86C67C34032BDED697964B4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78110-56DE-4E2B-BDD6-913973EBAEAB}"/>
      </w:docPartPr>
      <w:docPartBody>
        <w:p w:rsidR="00AA00CA" w:rsidRDefault="00117547" w:rsidP="00117547">
          <w:pPr>
            <w:pStyle w:val="8280D86C67C34032BDED697964B4D017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47"/>
    <w:rsid w:val="00117547"/>
    <w:rsid w:val="001835A1"/>
    <w:rsid w:val="00514B00"/>
    <w:rsid w:val="00AA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5C10284894FE69CAED573DC374C6C">
    <w:name w:val="4165C10284894FE69CAED573DC374C6C"/>
  </w:style>
  <w:style w:type="paragraph" w:customStyle="1" w:styleId="FD121004791B493D8B2D3896D37D5BAD">
    <w:name w:val="FD121004791B493D8B2D3896D37D5BAD"/>
  </w:style>
  <w:style w:type="paragraph" w:customStyle="1" w:styleId="55B7DCD7A6FB429C886F67884CD18A06">
    <w:name w:val="55B7DCD7A6FB429C886F67884CD18A06"/>
  </w:style>
  <w:style w:type="paragraph" w:customStyle="1" w:styleId="8B8BDFB6FB6647E2BEA38A1D2A624ED1">
    <w:name w:val="8B8BDFB6FB6647E2BEA38A1D2A624E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489CEE029142ADA2C7EBE6F8903221">
    <w:name w:val="5A489CEE029142ADA2C7EBE6F8903221"/>
  </w:style>
  <w:style w:type="paragraph" w:customStyle="1" w:styleId="7832E0C5A8D44480A16ED15150B4727A">
    <w:name w:val="7832E0C5A8D44480A16ED15150B4727A"/>
  </w:style>
  <w:style w:type="paragraph" w:customStyle="1" w:styleId="FA586BD3378A43AEAB26FFE7CBF564B1">
    <w:name w:val="FA586BD3378A43AEAB26FFE7CBF564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</w:rPr>
  </w:style>
  <w:style w:type="paragraph" w:customStyle="1" w:styleId="8409BDDC5E224BEA95B18C3ECF9878BE">
    <w:name w:val="8409BDDC5E224BEA95B18C3ECF9878BE"/>
  </w:style>
  <w:style w:type="paragraph" w:customStyle="1" w:styleId="8280D86C67C34032BDED697964B4D017">
    <w:name w:val="8280D86C67C34032BDED697964B4D017"/>
    <w:rsid w:val="0011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{3E306D85-4BC8-4ECD-A57C-AA2C38018D97}tf00546271_win32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2022-06-04T18:23:00Z</dcterms:created>
  <dcterms:modified xsi:type="dcterms:W3CDTF">2022-06-04T18:23:00Z</dcterms:modified>
</cp:coreProperties>
</file>